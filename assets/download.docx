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
        <w:tblW w:w="5000" w:type="pct"/>
        <w:tblLayout w:type="fixed"/>
        <w:tblCellMar>
          <w:left w:w="115" w:type="dxa"/>
          <w:right w:w="115" w:type="dxa"/>
        </w:tblCellMar>
        <w:tblLook w:val="04A0" w:firstRow="1" w:lastRow="0" w:firstColumn="1" w:lastColumn="0" w:noHBand="0" w:noVBand="1"/>
        <w:tblCaption w:val="Layout table"/>
      </w:tblPr>
      <w:tblGrid>
        <w:gridCol w:w="3603"/>
        <w:gridCol w:w="650"/>
        <w:gridCol w:w="6547"/>
      </w:tblGrid>
      <w:tr w:rsidR="001B2ABD" w14:paraId="148D9105" w14:textId="77777777" w:rsidTr="00965D23">
        <w:trPr>
          <w:trHeight w:val="4410"/>
        </w:trPr>
        <w:tc>
          <w:tcPr>
            <w:tcW w:w="3603" w:type="dxa"/>
            <w:vAlign w:val="bottom"/>
          </w:tcPr>
          <w:p w14:paraId="17999FE7" w14:textId="77777777" w:rsidR="001B2ABD" w:rsidRDefault="001B2ABD" w:rsidP="00965D23">
            <w:pPr>
              <w:tabs>
                <w:tab w:val="left" w:pos="990"/>
              </w:tabs>
              <w:jc w:val="center"/>
            </w:pPr>
          </w:p>
        </w:tc>
        <w:tc>
          <w:tcPr>
            <w:tcW w:w="650" w:type="dxa"/>
          </w:tcPr>
          <w:p w14:paraId="7B981A16" w14:textId="77777777" w:rsidR="001B2ABD" w:rsidRDefault="001B2ABD" w:rsidP="00965D23">
            <w:pPr>
              <w:tabs>
                <w:tab w:val="left" w:pos="990"/>
              </w:tabs>
            </w:pPr>
          </w:p>
        </w:tc>
        <w:tc>
          <w:tcPr>
            <w:tcW w:w="6547" w:type="dxa"/>
            <w:vAlign w:val="bottom"/>
          </w:tcPr>
          <w:p w14:paraId="152DAE8A" w14:textId="2A77300B" w:rsidR="00573B11" w:rsidRPr="00573B11" w:rsidRDefault="006057C6" w:rsidP="00573B11">
            <w:pPr>
              <w:pStyle w:val="Title"/>
            </w:pPr>
            <w:r>
              <w:t>ABrham Dirib</w:t>
            </w:r>
            <w:r w:rsidR="00573B11">
              <w:t>a</w:t>
            </w:r>
          </w:p>
        </w:tc>
      </w:tr>
      <w:tr w:rsidR="001B2ABD" w14:paraId="701880CF" w14:textId="77777777" w:rsidTr="00965D23">
        <w:tc>
          <w:tcPr>
            <w:tcW w:w="3603" w:type="dxa"/>
          </w:tcPr>
          <w:p w14:paraId="160118BA" w14:textId="77777777" w:rsidR="001B2ABD" w:rsidRDefault="006D4058" w:rsidP="00965D23">
            <w:pPr>
              <w:pStyle w:val="Heading3"/>
            </w:pPr>
            <w:sdt>
              <w:sdtPr>
                <w:id w:val="-1711873194"/>
                <w:placeholder>
                  <w:docPart w:val="AF5586E5625D44BD9DE46E5D03CE4258"/>
                </w:placeholder>
                <w:temporary/>
                <w:showingPlcHdr/>
                <w15:appearance w15:val="hidden"/>
              </w:sdtPr>
              <w:sdtContent>
                <w:r w:rsidR="00036450" w:rsidRPr="00D5459D">
                  <w:t>Profile</w:t>
                </w:r>
              </w:sdtContent>
            </w:sdt>
          </w:p>
          <w:p w14:paraId="431E5BFB" w14:textId="3019B17D" w:rsidR="00385167" w:rsidRPr="00C73EE4" w:rsidRDefault="00B3153A" w:rsidP="00965D23">
            <w:pPr>
              <w:pStyle w:val="NoSpacing"/>
              <w:rPr>
                <w:rFonts w:eastAsia="Times New Roman"/>
              </w:rPr>
            </w:pPr>
            <w:r w:rsidRPr="00B3153A">
              <w:t>A young, energetic individual with a strong educational background and technical background in electrical and computer engineering. A great communicator who can convey ideas clearly and efficiently. I'm keen to gain new skills and contribute to the betterment of the planet. I am efficient and resourceful, with around 4 years of Front-End Development experience and an amazing mobile application developer on Flutter. Bilingual, smart, and high-quality production are</w:t>
            </w:r>
            <w:r>
              <w:t xml:space="preserve"> my</w:t>
            </w:r>
            <w:r w:rsidRPr="00B3153A">
              <w:t xml:space="preserve"> driving forces.</w:t>
            </w:r>
          </w:p>
          <w:p w14:paraId="7EBB7FCD" w14:textId="77777777" w:rsidR="00036450" w:rsidRDefault="00036450" w:rsidP="00965D23"/>
          <w:p w14:paraId="7A22D095" w14:textId="77777777" w:rsidR="00036450" w:rsidRDefault="00036450" w:rsidP="00965D23"/>
          <w:p w14:paraId="24A8E0BD" w14:textId="77777777" w:rsidR="00036450" w:rsidRPr="00CB0055" w:rsidRDefault="006D4058" w:rsidP="00965D23">
            <w:pPr>
              <w:pStyle w:val="Heading3"/>
            </w:pPr>
            <w:sdt>
              <w:sdtPr>
                <w:id w:val="-1954003311"/>
                <w:placeholder>
                  <w:docPart w:val="DE3F315C2501456495F83E95B6D4B479"/>
                </w:placeholder>
                <w:temporary/>
                <w:showingPlcHdr/>
                <w15:appearance w15:val="hidden"/>
              </w:sdtPr>
              <w:sdtContent>
                <w:r w:rsidR="00CB0055" w:rsidRPr="00C039FE">
                  <w:t>Contact</w:t>
                </w:r>
              </w:sdtContent>
            </w:sdt>
          </w:p>
          <w:p w14:paraId="7DC268D4" w14:textId="77777777" w:rsidR="004D3011" w:rsidRDefault="006D4058" w:rsidP="00965D23">
            <w:sdt>
              <w:sdtPr>
                <w:id w:val="1111563247"/>
                <w:placeholder>
                  <w:docPart w:val="9A4A2DAF9C984A3D92BCBD317517A737"/>
                </w:placeholder>
                <w:temporary/>
                <w:showingPlcHdr/>
                <w15:appearance w15:val="hidden"/>
              </w:sdtPr>
              <w:sdtContent>
                <w:r w:rsidR="004D3011" w:rsidRPr="004D3011">
                  <w:t>PHONE:</w:t>
                </w:r>
              </w:sdtContent>
            </w:sdt>
          </w:p>
          <w:p w14:paraId="263C99BC" w14:textId="5E03595C" w:rsidR="004D3011" w:rsidRDefault="006759AF" w:rsidP="00965D23">
            <w:r>
              <w:t>+251913552393 | Addis Ababa, Ethiopia</w:t>
            </w:r>
          </w:p>
          <w:p w14:paraId="7DE27991" w14:textId="77777777" w:rsidR="004D3011" w:rsidRPr="004D3011" w:rsidRDefault="004D3011" w:rsidP="00965D23"/>
          <w:p w14:paraId="745E9952" w14:textId="77777777" w:rsidR="004D3011" w:rsidRDefault="006D4058" w:rsidP="00965D23">
            <w:sdt>
              <w:sdtPr>
                <w:id w:val="-672802004"/>
                <w:placeholder>
                  <w:docPart w:val="9CA129D64C25405D991B6E16CE16F6E0"/>
                </w:placeholder>
                <w:temporary/>
                <w:showingPlcHdr/>
                <w15:appearance w15:val="hidden"/>
              </w:sdtPr>
              <w:sdtContent>
                <w:r w:rsidR="0070340F">
                  <w:t>LINKEDIN:</w:t>
                </w:r>
              </w:sdtContent>
            </w:sdt>
          </w:p>
          <w:p w14:paraId="6C2CE37C" w14:textId="6C2DC678" w:rsidR="004D3011" w:rsidRDefault="00FD2B92" w:rsidP="00965D23">
            <w:r w:rsidRPr="00FD2B92">
              <w:t>https://www.linkedin.com/in/abrham-diriba-070aa8b0/</w:t>
            </w:r>
          </w:p>
          <w:p w14:paraId="11200044" w14:textId="77777777" w:rsidR="004D3011" w:rsidRDefault="004D3011" w:rsidP="00965D23"/>
          <w:p w14:paraId="13B6D9B1" w14:textId="2F3F4626" w:rsidR="004D3011" w:rsidRDefault="006D4058" w:rsidP="00965D23">
            <w:sdt>
              <w:sdtPr>
                <w:id w:val="-240260293"/>
                <w:placeholder>
                  <w:docPart w:val="17C222A123B2492F993E1E2AAB792463"/>
                </w:placeholder>
                <w:temporary/>
                <w:showingPlcHdr/>
                <w15:appearance w15:val="hidden"/>
              </w:sdtPr>
              <w:sdtContent>
                <w:r w:rsidR="004D3011" w:rsidRPr="004D3011">
                  <w:t>EMAIL</w:t>
                </w:r>
              </w:sdtContent>
            </w:sdt>
            <w:r w:rsidR="00965D23">
              <w:t>:</w:t>
            </w:r>
          </w:p>
          <w:p w14:paraId="68CA1C7C" w14:textId="37B00E6F" w:rsidR="00036450" w:rsidRDefault="00965D23" w:rsidP="00965D23">
            <w:hyperlink r:id="rId7" w:history="1">
              <w:r w:rsidRPr="009130A7">
                <w:rPr>
                  <w:rStyle w:val="Hyperlink"/>
                </w:rPr>
                <w:t>Abrhamdiriba.ad@gmail.com</w:t>
              </w:r>
            </w:hyperlink>
          </w:p>
          <w:p w14:paraId="3681D2EC" w14:textId="782676D0" w:rsidR="00965D23" w:rsidRDefault="00965D23" w:rsidP="00965D23"/>
          <w:p w14:paraId="29DB196C" w14:textId="77777777" w:rsidR="00573B11" w:rsidRDefault="00965D23" w:rsidP="00573B11">
            <w:r>
              <w:t>Website:</w:t>
            </w:r>
          </w:p>
          <w:p w14:paraId="1B43803E" w14:textId="2BF3A9AA" w:rsidR="00573B11" w:rsidRDefault="00573B11" w:rsidP="00573B11">
            <w:hyperlink r:id="rId8" w:history="1">
              <w:r w:rsidRPr="009130A7">
                <w:rPr>
                  <w:rStyle w:val="Hyperlink"/>
                </w:rPr>
                <w:t>https://abrshdir.github.io/me/</w:t>
              </w:r>
            </w:hyperlink>
          </w:p>
          <w:p w14:paraId="3DC0B467" w14:textId="24D59E80" w:rsidR="00573B11" w:rsidRDefault="00573B11" w:rsidP="00573B11"/>
          <w:p w14:paraId="322E4820" w14:textId="33684B5D" w:rsidR="00573B11" w:rsidRDefault="00573B11" w:rsidP="00573B11">
            <w:r>
              <w:t>Stack overflow:</w:t>
            </w:r>
          </w:p>
          <w:p w14:paraId="431FEF26" w14:textId="6D75B21F" w:rsidR="00573B11" w:rsidRDefault="00573B11" w:rsidP="00573B11">
            <w:hyperlink r:id="rId9" w:history="1">
              <w:r w:rsidRPr="009130A7">
                <w:rPr>
                  <w:rStyle w:val="Hyperlink"/>
                </w:rPr>
                <w:t>https://stackoverflow.com/users/7351826/abrsh</w:t>
              </w:r>
            </w:hyperlink>
          </w:p>
          <w:p w14:paraId="5D4894F0" w14:textId="573F45F2" w:rsidR="00573B11" w:rsidRDefault="00573B11" w:rsidP="00573B11"/>
          <w:p w14:paraId="316B4A54" w14:textId="24A78D3C" w:rsidR="00573B11" w:rsidRDefault="00573B11" w:rsidP="00573B11">
            <w:r>
              <w:t>GitHub:</w:t>
            </w:r>
          </w:p>
          <w:p w14:paraId="67F4A575" w14:textId="58750AA2" w:rsidR="00573B11" w:rsidRPr="00573B11" w:rsidRDefault="00573B11" w:rsidP="00573B11">
            <w:hyperlink r:id="rId10" w:history="1">
              <w:r w:rsidRPr="009130A7">
                <w:rPr>
                  <w:rStyle w:val="Hyperlink"/>
                </w:rPr>
                <w:t>https://github.com/abrshdir</w:t>
              </w:r>
            </w:hyperlink>
          </w:p>
          <w:p w14:paraId="2CB3C24D" w14:textId="1451A56A" w:rsidR="004D3011" w:rsidRPr="00CB0055" w:rsidRDefault="006D4058" w:rsidP="00965D23">
            <w:pPr>
              <w:pStyle w:val="Heading3"/>
            </w:pPr>
            <w:sdt>
              <w:sdtPr>
                <w:id w:val="1835644801"/>
                <w:placeholder>
                  <w:docPart w:val="CFD95FE1998742AB9D0128683043B618"/>
                </w:placeholder>
                <w:temporary/>
                <w:showingPlcHdr/>
                <w15:appearance w15:val="hidden"/>
              </w:sdtPr>
              <w:sdtContent>
                <w:r w:rsidR="0070340F">
                  <w:t>activities and interests</w:t>
                </w:r>
              </w:sdtContent>
            </w:sdt>
          </w:p>
          <w:p w14:paraId="77E62647" w14:textId="4C57BFC9" w:rsidR="00FD2B92" w:rsidRDefault="00FD2B92" w:rsidP="00965D23">
            <w:r>
              <w:t>Gaming</w:t>
            </w:r>
          </w:p>
          <w:p w14:paraId="26B50C5D" w14:textId="77777777" w:rsidR="006C1D9D" w:rsidRDefault="00FD2B92" w:rsidP="00965D23">
            <w:r>
              <w:t>Watching movies</w:t>
            </w:r>
          </w:p>
          <w:p w14:paraId="442A9391" w14:textId="77777777" w:rsidR="00FD2B92" w:rsidRDefault="00FD2B92" w:rsidP="00965D23">
            <w:r>
              <w:t>News</w:t>
            </w:r>
          </w:p>
          <w:p w14:paraId="71B20B8F" w14:textId="77777777" w:rsidR="00FD2B92" w:rsidRDefault="00FD2B92" w:rsidP="00965D23">
            <w:r>
              <w:t>Time with Family</w:t>
            </w:r>
          </w:p>
          <w:p w14:paraId="774F6FA3" w14:textId="77777777" w:rsidR="00FD2B92" w:rsidRDefault="00FD2B92" w:rsidP="00965D23">
            <w:r>
              <w:t>Great food</w:t>
            </w:r>
          </w:p>
          <w:p w14:paraId="5325938F" w14:textId="77777777" w:rsidR="00FD2B92" w:rsidRDefault="00FD2B92" w:rsidP="00965D23">
            <w:r>
              <w:t>Internet of Things</w:t>
            </w:r>
          </w:p>
          <w:p w14:paraId="782D3C94" w14:textId="430C04D0" w:rsidR="00FD2B92" w:rsidRPr="004D3011" w:rsidRDefault="00FD2B92" w:rsidP="00965D23">
            <w:r>
              <w:t xml:space="preserve">Learning new </w:t>
            </w:r>
            <w:r w:rsidRPr="00FD2B92">
              <w:rPr>
                <w:b/>
                <w:bCs/>
              </w:rPr>
              <w:t>Tech</w:t>
            </w:r>
          </w:p>
        </w:tc>
        <w:tc>
          <w:tcPr>
            <w:tcW w:w="650" w:type="dxa"/>
          </w:tcPr>
          <w:p w14:paraId="7A79DED7" w14:textId="77777777" w:rsidR="001B2ABD" w:rsidRDefault="001B2ABD" w:rsidP="00965D23">
            <w:pPr>
              <w:tabs>
                <w:tab w:val="left" w:pos="990"/>
              </w:tabs>
            </w:pPr>
          </w:p>
        </w:tc>
        <w:tc>
          <w:tcPr>
            <w:tcW w:w="6547" w:type="dxa"/>
          </w:tcPr>
          <w:p w14:paraId="3066DFA8" w14:textId="77777777" w:rsidR="00036450" w:rsidRDefault="006D4058" w:rsidP="00965D23">
            <w:pPr>
              <w:pStyle w:val="Heading2"/>
            </w:pPr>
            <w:sdt>
              <w:sdtPr>
                <w:id w:val="1001553383"/>
                <w:placeholder>
                  <w:docPart w:val="D6EB1CC03BA14F56AEE26BA789BE24B5"/>
                </w:placeholder>
                <w:temporary/>
                <w:showingPlcHdr/>
                <w15:appearance w15:val="hidden"/>
              </w:sdtPr>
              <w:sdtContent>
                <w:r w:rsidR="00036450" w:rsidRPr="00036450">
                  <w:t>WORK EXPERIENCE</w:t>
                </w:r>
              </w:sdtContent>
            </w:sdt>
          </w:p>
          <w:p w14:paraId="759F0C1D" w14:textId="486FEF68" w:rsidR="00C80811" w:rsidRDefault="006057C6" w:rsidP="00965D23">
            <w:pPr>
              <w:pStyle w:val="Heading4"/>
            </w:pPr>
            <w:r>
              <w:t>Freelance</w:t>
            </w:r>
          </w:p>
          <w:p w14:paraId="71A0BDCD" w14:textId="5D990825" w:rsidR="00036450" w:rsidRDefault="006057C6" w:rsidP="00965D23">
            <w:pPr>
              <w:pStyle w:val="Heading4"/>
              <w:rPr>
                <w:bCs/>
              </w:rPr>
            </w:pPr>
            <w:r>
              <w:t>Victory Tech, Addis Ababa, Ethiopia</w:t>
            </w:r>
          </w:p>
          <w:p w14:paraId="3E9E58AF" w14:textId="45EFE559" w:rsidR="00036450" w:rsidRPr="00036450" w:rsidRDefault="006057C6" w:rsidP="00965D23">
            <w:pPr>
              <w:pStyle w:val="Date"/>
            </w:pPr>
            <w:r>
              <w:t>August 2017 – October 2018</w:t>
            </w:r>
          </w:p>
          <w:p w14:paraId="7E6033B2" w14:textId="3D62C0E5" w:rsidR="004D3011" w:rsidRDefault="0000756F" w:rsidP="00965D23">
            <w:r w:rsidRPr="0000756F">
              <w:t xml:space="preserve">I worked in a two-person team to create adaptive and responsive WordPress websites for customers. I worked as a front-end developer for a Facebook game called </w:t>
            </w:r>
            <w:proofErr w:type="spellStart"/>
            <w:r w:rsidRPr="0000756F">
              <w:t>QuizApp</w:t>
            </w:r>
            <w:proofErr w:type="spellEnd"/>
            <w:r w:rsidRPr="0000756F">
              <w:t>, which was hosted on a remote shared server. I created the web app's theme in PHP for WordPress. I was in charge of the company's Facebook marketing, which included reaching out to customers via Facebook ads and tracking their visits to our website. The startup was difficult to manage because it was based solely on income.</w:t>
            </w:r>
          </w:p>
          <w:p w14:paraId="4BAC1D8A" w14:textId="6642FA90" w:rsidR="00C80811" w:rsidRDefault="0000756F" w:rsidP="00965D23">
            <w:pPr>
              <w:pStyle w:val="Heading4"/>
            </w:pPr>
            <w:r>
              <w:t>Front-end developer</w:t>
            </w:r>
          </w:p>
          <w:p w14:paraId="24F603F0" w14:textId="5F9C6C94" w:rsidR="000041C4" w:rsidRPr="0000756F" w:rsidRDefault="0000756F" w:rsidP="00965D23">
            <w:pPr>
              <w:pStyle w:val="Heading4"/>
            </w:pPr>
            <w:r>
              <w:t>Atlas Computer Technology, Addis Ababa, Ethiopia</w:t>
            </w:r>
          </w:p>
          <w:p w14:paraId="0D01C8A3" w14:textId="70134326" w:rsidR="004D3011" w:rsidRPr="004D3011" w:rsidRDefault="001242A8" w:rsidP="00965D23">
            <w:pPr>
              <w:pStyle w:val="Date"/>
            </w:pPr>
            <w:r>
              <w:t>October 2018 – September 2020</w:t>
            </w:r>
          </w:p>
          <w:p w14:paraId="187ABC68" w14:textId="117FBDE6" w:rsidR="004D3011" w:rsidRDefault="0030255F" w:rsidP="00965D23">
            <w:r w:rsidRPr="0030255F">
              <w:t>Design and develop system software that is tailored to the needs of the client. Collaborate with Back-End developers to deploy the designed software and give client assistance to guarantee effective software adaption. Created excellent system software, dashboards, and applications using the Angular Framework.</w:t>
            </w:r>
            <w:r w:rsidR="0048651F">
              <w:t xml:space="preserve"> Some of my experiences:</w:t>
            </w:r>
          </w:p>
          <w:p w14:paraId="2E04E9AE" w14:textId="442E7505" w:rsidR="0030255F" w:rsidRDefault="0030255F" w:rsidP="00965D23">
            <w:pPr>
              <w:pStyle w:val="ListParagraph"/>
              <w:numPr>
                <w:ilvl w:val="0"/>
                <w:numId w:val="3"/>
              </w:numPr>
            </w:pPr>
            <w:r w:rsidRPr="0030255F">
              <w:t>Managed a front-end development team of three for Bunna International Bank's Bunna Lottery system in Ethiopia, which awards Bajaj's (three-tire vehicles) and taxi drivers' accounts/customers.</w:t>
            </w:r>
            <w:r w:rsidR="001242A8">
              <w:t xml:space="preserve"> </w:t>
            </w:r>
          </w:p>
          <w:p w14:paraId="7DA8F185" w14:textId="46957546" w:rsidR="00310F0D" w:rsidRDefault="00310F0D" w:rsidP="00965D23">
            <w:pPr>
              <w:pStyle w:val="ListParagraph"/>
              <w:numPr>
                <w:ilvl w:val="0"/>
                <w:numId w:val="3"/>
              </w:numPr>
            </w:pPr>
            <w:r w:rsidRPr="00310F0D">
              <w:t>Participated in the development of the Uni-Taxi Android application, which connects drivers and passengers.</w:t>
            </w:r>
          </w:p>
          <w:p w14:paraId="47C6F07B" w14:textId="77777777" w:rsidR="001242A8" w:rsidRDefault="001242A8" w:rsidP="00965D23">
            <w:pPr>
              <w:pStyle w:val="ListParagraph"/>
              <w:numPr>
                <w:ilvl w:val="0"/>
                <w:numId w:val="3"/>
              </w:numPr>
            </w:pPr>
            <w:r w:rsidRPr="001242A8">
              <w:t xml:space="preserve">• I was the Front-End Team Lead for a project called SMFI, which is linked to core banking and allows banks to personalize messages sent to customers. It is being applied in private banks around the country at the moment. With this project, my team generated the company's first </w:t>
            </w:r>
            <w:r w:rsidRPr="001242A8">
              <w:rPr>
                <w:b/>
                <w:bCs/>
              </w:rPr>
              <w:t>revenue</w:t>
            </w:r>
            <w:r w:rsidRPr="001242A8">
              <w:t>.</w:t>
            </w:r>
          </w:p>
          <w:p w14:paraId="0C301405" w14:textId="483C75BF" w:rsidR="0048651F" w:rsidRDefault="0048651F" w:rsidP="00965D23">
            <w:pPr>
              <w:pStyle w:val="ListParagraph"/>
              <w:numPr>
                <w:ilvl w:val="0"/>
                <w:numId w:val="3"/>
              </w:numPr>
            </w:pPr>
            <w:r w:rsidRPr="0048651F">
              <w:t>Participated in the Uni-Cash System, which allows users to pay for school tuition and other obligations using a bank account.</w:t>
            </w:r>
          </w:p>
          <w:p w14:paraId="7F171407" w14:textId="2305A04D" w:rsidR="006E3173" w:rsidRDefault="006E3173" w:rsidP="00965D23">
            <w:pPr>
              <w:pStyle w:val="Heading4"/>
            </w:pPr>
            <w:r>
              <w:t>Flutter developer</w:t>
            </w:r>
          </w:p>
          <w:p w14:paraId="1D0F53EC" w14:textId="13E05057" w:rsidR="006E3173" w:rsidRDefault="006E3173" w:rsidP="00965D23">
            <w:pPr>
              <w:pStyle w:val="Heading4"/>
            </w:pPr>
            <w:r>
              <w:t>Hisab Payments, Addis Ababa, Ethiopia</w:t>
            </w:r>
          </w:p>
          <w:p w14:paraId="1F76C30B" w14:textId="52E99AC4" w:rsidR="006E3173" w:rsidRDefault="006E3173" w:rsidP="00965D23">
            <w:r>
              <w:t>September 2020 – February 2021</w:t>
            </w:r>
          </w:p>
          <w:p w14:paraId="4CD90D5B" w14:textId="77777777" w:rsidR="00EB5986" w:rsidRDefault="00EB5986" w:rsidP="00965D23">
            <w:r>
              <w:t>Developing and improving a payment system for an Android application using flutter and dart.</w:t>
            </w:r>
          </w:p>
          <w:p w14:paraId="3DE2275D" w14:textId="77777777" w:rsidR="00EB5986" w:rsidRDefault="00EB5986" w:rsidP="00965D23">
            <w:pPr>
              <w:pStyle w:val="ListParagraph"/>
              <w:numPr>
                <w:ilvl w:val="0"/>
                <w:numId w:val="4"/>
              </w:numPr>
            </w:pPr>
            <w:r>
              <w:t>I was in charge of updating the previous codebase to guarantee that it worked on all types of phones. I boosted the app's ability to run on mobile devices by 20 percent.</w:t>
            </w:r>
          </w:p>
          <w:p w14:paraId="2432B79B" w14:textId="77777777" w:rsidR="00EB5986" w:rsidRDefault="00EB5986" w:rsidP="00965D23">
            <w:pPr>
              <w:pStyle w:val="ListParagraph"/>
              <w:numPr>
                <w:ilvl w:val="0"/>
                <w:numId w:val="6"/>
              </w:numPr>
            </w:pPr>
            <w:r>
              <w:t xml:space="preserve">Jira has been used to keep track of daily tasks. </w:t>
            </w:r>
          </w:p>
          <w:p w14:paraId="4B533A1F" w14:textId="48BA6929" w:rsidR="006E3173" w:rsidRDefault="00EB5986" w:rsidP="00965D23">
            <w:pPr>
              <w:pStyle w:val="ListParagraph"/>
              <w:numPr>
                <w:ilvl w:val="0"/>
                <w:numId w:val="6"/>
              </w:numPr>
            </w:pPr>
            <w:r>
              <w:lastRenderedPageBreak/>
              <w:t>Added features that make the app more accessible to a wider spectrum of users around the country.</w:t>
            </w:r>
          </w:p>
          <w:p w14:paraId="3261180C" w14:textId="51E44925" w:rsidR="00EB5986" w:rsidRDefault="00EB5986" w:rsidP="00965D23">
            <w:pPr>
              <w:pStyle w:val="ListParagraph"/>
            </w:pPr>
          </w:p>
          <w:p w14:paraId="3DD6E08A" w14:textId="15B00407" w:rsidR="00EB5986" w:rsidRDefault="00EB5986" w:rsidP="00965D23">
            <w:pPr>
              <w:rPr>
                <w:b/>
                <w:bCs/>
              </w:rPr>
            </w:pPr>
            <w:r w:rsidRPr="00EB5986">
              <w:rPr>
                <w:b/>
                <w:bCs/>
              </w:rPr>
              <w:t>Front-end developer</w:t>
            </w:r>
          </w:p>
          <w:p w14:paraId="4FF007FC" w14:textId="397AE067" w:rsidR="002257B5" w:rsidRDefault="00EB5986" w:rsidP="00965D23">
            <w:r>
              <w:rPr>
                <w:b/>
                <w:bCs/>
              </w:rPr>
              <w:t>Gebeya Inc.</w:t>
            </w:r>
            <w:r>
              <w:rPr>
                <w:b/>
                <w:bCs/>
              </w:rPr>
              <w:br/>
            </w:r>
            <w:r w:rsidRPr="002257B5">
              <w:t xml:space="preserve">May 2021 </w:t>
            </w:r>
            <w:r w:rsidR="002257B5" w:rsidRPr="002257B5">
              <w:t>–</w:t>
            </w:r>
            <w:r w:rsidRPr="002257B5">
              <w:t xml:space="preserve"> </w:t>
            </w:r>
            <w:r w:rsidR="002257B5">
              <w:t>P</w:t>
            </w:r>
            <w:r w:rsidR="002257B5" w:rsidRPr="002257B5">
              <w:t>resent</w:t>
            </w:r>
          </w:p>
          <w:p w14:paraId="39FF910E" w14:textId="2483E866" w:rsidR="00573B11" w:rsidRDefault="00573B11" w:rsidP="00965D23"/>
          <w:p w14:paraId="73774F64" w14:textId="1154263C" w:rsidR="00573B11" w:rsidRPr="00651643" w:rsidRDefault="00651643" w:rsidP="00965D23">
            <w:pPr>
              <w:rPr>
                <w:b/>
                <w:bCs/>
                <w:color w:val="355D7E" w:themeColor="accent1" w:themeShade="80"/>
              </w:rPr>
            </w:pPr>
            <w:r w:rsidRPr="00651643">
              <w:rPr>
                <w:b/>
                <w:bCs/>
                <w:color w:val="355D7E" w:themeColor="accent1" w:themeShade="80"/>
              </w:rPr>
              <w:t xml:space="preserve">FOR MORE DETAILED </w:t>
            </w:r>
            <w:r>
              <w:rPr>
                <w:b/>
                <w:bCs/>
                <w:color w:val="355D7E" w:themeColor="accent1" w:themeShade="80"/>
              </w:rPr>
              <w:t xml:space="preserve">WORK EXPERIENCE </w:t>
            </w:r>
            <w:r w:rsidRPr="00651643">
              <w:rPr>
                <w:b/>
                <w:bCs/>
                <w:color w:val="355D7E" w:themeColor="accent1" w:themeShade="80"/>
              </w:rPr>
              <w:t>VISIT MY WEBISTE!</w:t>
            </w:r>
          </w:p>
          <w:p w14:paraId="379A952F" w14:textId="77777777" w:rsidR="000041C4" w:rsidRDefault="006D4058" w:rsidP="00965D23">
            <w:pPr>
              <w:pStyle w:val="Heading2"/>
            </w:pPr>
            <w:sdt>
              <w:sdtPr>
                <w:id w:val="-1447144958"/>
                <w:placeholder>
                  <w:docPart w:val="EEFB1C5017404B9696D0287752A099E6"/>
                </w:placeholder>
                <w:temporary/>
                <w:showingPlcHdr/>
                <w15:appearance w15:val="hidden"/>
              </w:sdtPr>
              <w:sdtContent>
                <w:r w:rsidR="000041C4" w:rsidRPr="00036450">
                  <w:t>EDUCATION</w:t>
                </w:r>
              </w:sdtContent>
            </w:sdt>
          </w:p>
          <w:p w14:paraId="4059F6C7" w14:textId="25DE4393" w:rsidR="000041C4" w:rsidRPr="00036450" w:rsidRDefault="002257B5" w:rsidP="00965D23">
            <w:pPr>
              <w:pStyle w:val="Heading4"/>
            </w:pPr>
            <w:r>
              <w:t>Addis Ababa institute of Technology</w:t>
            </w:r>
          </w:p>
          <w:p w14:paraId="565D0DCD" w14:textId="56E774B6" w:rsidR="000041C4" w:rsidRPr="00B359E4" w:rsidRDefault="002257B5" w:rsidP="00965D23">
            <w:pPr>
              <w:pStyle w:val="Date"/>
            </w:pPr>
            <w:r>
              <w:t>July 2017</w:t>
            </w:r>
          </w:p>
          <w:p w14:paraId="4AE765B0" w14:textId="1D4C234D" w:rsidR="000041C4" w:rsidRDefault="002257B5" w:rsidP="00965D23">
            <w:r>
              <w:t>Bachelor of Science in Electrical and Computer Engineering</w:t>
            </w:r>
          </w:p>
          <w:p w14:paraId="2A34E037" w14:textId="77777777" w:rsidR="00036450" w:rsidRDefault="006D4058" w:rsidP="00965D23">
            <w:pPr>
              <w:pStyle w:val="Heading2"/>
            </w:pPr>
            <w:sdt>
              <w:sdtPr>
                <w:id w:val="1047328981"/>
                <w:placeholder>
                  <w:docPart w:val="8CBE61DB46FA48CEA894B9C06806FC75"/>
                </w:placeholder>
                <w:temporary/>
                <w:showingPlcHdr/>
                <w15:appearance w15:val="hidden"/>
              </w:sdtPr>
              <w:sdtContent>
                <w:r w:rsidR="006E088D">
                  <w:t>key skills and characteristics</w:t>
                </w:r>
              </w:sdtContent>
            </w:sdt>
          </w:p>
          <w:p w14:paraId="6F6D3D0D" w14:textId="439B9DA6" w:rsidR="00036450" w:rsidRDefault="002257B5" w:rsidP="00965D23">
            <w:pPr>
              <w:pStyle w:val="ListBullet"/>
            </w:pPr>
            <w:r w:rsidRPr="00965D23">
              <w:rPr>
                <w:b/>
                <w:bCs/>
              </w:rPr>
              <w:t>ANGULAR</w:t>
            </w:r>
            <w:r>
              <w:t xml:space="preserve"> ◦ </w:t>
            </w:r>
            <w:r w:rsidRPr="00965D23">
              <w:rPr>
                <w:b/>
                <w:bCs/>
              </w:rPr>
              <w:t>FLUTTER</w:t>
            </w:r>
            <w:r w:rsidR="00965D23">
              <w:t xml:space="preserve"> </w:t>
            </w:r>
            <w:r>
              <w:t xml:space="preserve">◦ </w:t>
            </w:r>
            <w:r w:rsidRPr="00965D23">
              <w:rPr>
                <w:b/>
                <w:bCs/>
              </w:rPr>
              <w:t>VUEJS</w:t>
            </w:r>
            <w:r>
              <w:t xml:space="preserve"> ◦ </w:t>
            </w:r>
            <w:r w:rsidRPr="00965D23">
              <w:rPr>
                <w:b/>
                <w:bCs/>
              </w:rPr>
              <w:t>NODEJS</w:t>
            </w:r>
            <w:r>
              <w:t xml:space="preserve"> ◦ </w:t>
            </w:r>
            <w:r w:rsidRPr="00965D23">
              <w:rPr>
                <w:b/>
                <w:bCs/>
              </w:rPr>
              <w:t xml:space="preserve">PYTHON </w:t>
            </w:r>
            <w:r>
              <w:t xml:space="preserve">◦ </w:t>
            </w:r>
            <w:r w:rsidRPr="00965D23">
              <w:rPr>
                <w:b/>
                <w:bCs/>
              </w:rPr>
              <w:t>MYSQL</w:t>
            </w:r>
            <w:r>
              <w:t xml:space="preserve"> ◦ </w:t>
            </w:r>
            <w:r w:rsidRPr="00965D23">
              <w:rPr>
                <w:b/>
                <w:bCs/>
              </w:rPr>
              <w:t>MONGO DB</w:t>
            </w:r>
            <w:r>
              <w:t xml:space="preserve"> ◦ </w:t>
            </w:r>
            <w:r w:rsidRPr="00965D23">
              <w:rPr>
                <w:b/>
                <w:bCs/>
              </w:rPr>
              <w:t>PHP</w:t>
            </w:r>
            <w:r>
              <w:t xml:space="preserve"> ◦ </w:t>
            </w:r>
            <w:r w:rsidRPr="00965D23">
              <w:rPr>
                <w:b/>
                <w:bCs/>
              </w:rPr>
              <w:t>CSS</w:t>
            </w:r>
            <w:r>
              <w:t xml:space="preserve">, </w:t>
            </w:r>
            <w:r w:rsidRPr="00965D23">
              <w:rPr>
                <w:b/>
                <w:bCs/>
              </w:rPr>
              <w:t>SCSS AND BOOTSTRAP</w:t>
            </w:r>
            <w:r>
              <w:t xml:space="preserve"> ◦ </w:t>
            </w:r>
            <w:r w:rsidRPr="00965D23">
              <w:rPr>
                <w:b/>
                <w:bCs/>
              </w:rPr>
              <w:t>GIT</w:t>
            </w:r>
            <w:r>
              <w:t xml:space="preserve"> ◦ </w:t>
            </w:r>
            <w:r w:rsidRPr="00965D23">
              <w:rPr>
                <w:b/>
                <w:bCs/>
              </w:rPr>
              <w:t>JIRA</w:t>
            </w:r>
            <w:r>
              <w:t xml:space="preserve"> ◦ </w:t>
            </w:r>
            <w:r w:rsidRPr="00965D23">
              <w:rPr>
                <w:b/>
                <w:bCs/>
              </w:rPr>
              <w:t>DEBUGGING</w:t>
            </w:r>
            <w:r>
              <w:t xml:space="preserve"> ◦ </w:t>
            </w:r>
            <w:r w:rsidRPr="00965D23">
              <w:rPr>
                <w:b/>
                <w:bCs/>
              </w:rPr>
              <w:t>TESTING</w:t>
            </w:r>
          </w:p>
          <w:p w14:paraId="668B23B1" w14:textId="5E7C2D5C" w:rsidR="002257B5" w:rsidRDefault="002257B5" w:rsidP="00965D23">
            <w:pPr>
              <w:pStyle w:val="ListBullet"/>
              <w:rPr>
                <w:b/>
                <w:bCs/>
              </w:rPr>
            </w:pPr>
            <w:r w:rsidRPr="002257B5">
              <w:rPr>
                <w:b/>
                <w:bCs/>
              </w:rPr>
              <w:t>Friendly</w:t>
            </w:r>
            <w:r w:rsidR="00F72CF9">
              <w:rPr>
                <w:b/>
                <w:bCs/>
              </w:rPr>
              <w:t xml:space="preserve"> </w:t>
            </w:r>
            <w:r w:rsidR="00F72CF9">
              <w:t>and</w:t>
            </w:r>
            <w:r>
              <w:rPr>
                <w:b/>
                <w:bCs/>
              </w:rPr>
              <w:t xml:space="preserve"> </w:t>
            </w:r>
            <w:r w:rsidR="00F72CF9">
              <w:rPr>
                <w:b/>
                <w:bCs/>
              </w:rPr>
              <w:t>courteous</w:t>
            </w:r>
          </w:p>
          <w:p w14:paraId="5CE512BD" w14:textId="4E82EEEF" w:rsidR="00F72CF9" w:rsidRPr="00F72CF9" w:rsidRDefault="00F72CF9" w:rsidP="00965D23">
            <w:pPr>
              <w:pStyle w:val="ListBullet"/>
              <w:rPr>
                <w:b/>
                <w:bCs/>
              </w:rPr>
            </w:pPr>
            <w:r>
              <w:t>Staff Training</w:t>
            </w:r>
          </w:p>
          <w:p w14:paraId="6C6EC215" w14:textId="59EFFE6F" w:rsidR="002257B5" w:rsidRPr="00F72CF9" w:rsidRDefault="00F72CF9" w:rsidP="00965D23">
            <w:pPr>
              <w:pStyle w:val="ListBullet"/>
              <w:rPr>
                <w:b/>
                <w:bCs/>
              </w:rPr>
            </w:pPr>
            <w:r>
              <w:t>Solid written and verbal communicator</w:t>
            </w:r>
          </w:p>
        </w:tc>
      </w:tr>
    </w:tbl>
    <w:p w14:paraId="771275AA" w14:textId="77777777" w:rsidR="006D4058" w:rsidRDefault="006D4058" w:rsidP="000C45FF">
      <w:pPr>
        <w:tabs>
          <w:tab w:val="left" w:pos="990"/>
        </w:tabs>
      </w:pPr>
    </w:p>
    <w:sectPr w:rsidR="006D4058" w:rsidSect="00965D2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CE9FA" w14:textId="77777777" w:rsidR="00BB4812" w:rsidRDefault="00BB4812" w:rsidP="000C45FF">
      <w:r>
        <w:separator/>
      </w:r>
    </w:p>
  </w:endnote>
  <w:endnote w:type="continuationSeparator" w:id="0">
    <w:p w14:paraId="2793CBE3" w14:textId="77777777" w:rsidR="00BB4812" w:rsidRDefault="00BB481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17CB" w14:textId="77777777" w:rsidR="00BB4812" w:rsidRDefault="00BB4812" w:rsidP="000C45FF">
      <w:r>
        <w:separator/>
      </w:r>
    </w:p>
  </w:footnote>
  <w:footnote w:type="continuationSeparator" w:id="0">
    <w:p w14:paraId="7882C217" w14:textId="77777777" w:rsidR="00BB4812" w:rsidRDefault="00BB481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4118" w14:textId="77777777" w:rsidR="000C45FF" w:rsidRDefault="000C45FF">
    <w:pPr>
      <w:pStyle w:val="Header"/>
    </w:pPr>
    <w:r>
      <w:rPr>
        <w:noProof/>
      </w:rPr>
      <w:drawing>
        <wp:anchor distT="0" distB="0" distL="114300" distR="114300" simplePos="0" relativeHeight="251658240" behindDoc="1" locked="0" layoutInCell="1" allowOverlap="1" wp14:anchorId="54A27434" wp14:editId="7750D0D2">
          <wp:simplePos x="0" y="0"/>
          <wp:positionH relativeFrom="page">
            <wp:align>center</wp:align>
          </wp:positionH>
          <wp:positionV relativeFrom="page">
            <wp:align>center</wp:align>
          </wp:positionV>
          <wp:extent cx="7261200" cy="9630000"/>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1200" cy="963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35D"/>
    <w:multiLevelType w:val="hybridMultilevel"/>
    <w:tmpl w:val="7B66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361B4"/>
    <w:multiLevelType w:val="hybridMultilevel"/>
    <w:tmpl w:val="EF90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51A02696"/>
    <w:multiLevelType w:val="hybridMultilevel"/>
    <w:tmpl w:val="2566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D3C90"/>
    <w:multiLevelType w:val="hybridMultilevel"/>
    <w:tmpl w:val="375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6942A3"/>
    <w:multiLevelType w:val="hybridMultilevel"/>
    <w:tmpl w:val="345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3A"/>
    <w:rsid w:val="000041C4"/>
    <w:rsid w:val="0000756F"/>
    <w:rsid w:val="00036450"/>
    <w:rsid w:val="00094499"/>
    <w:rsid w:val="00094FD6"/>
    <w:rsid w:val="00096D1F"/>
    <w:rsid w:val="000C45FF"/>
    <w:rsid w:val="000E3FD1"/>
    <w:rsid w:val="00112054"/>
    <w:rsid w:val="001242A8"/>
    <w:rsid w:val="001525E1"/>
    <w:rsid w:val="001671F6"/>
    <w:rsid w:val="00180329"/>
    <w:rsid w:val="0019001F"/>
    <w:rsid w:val="001A74A5"/>
    <w:rsid w:val="001B2ABD"/>
    <w:rsid w:val="001E0391"/>
    <w:rsid w:val="001E1759"/>
    <w:rsid w:val="001F1ECC"/>
    <w:rsid w:val="002257B5"/>
    <w:rsid w:val="002400EB"/>
    <w:rsid w:val="00256CF7"/>
    <w:rsid w:val="00281FD5"/>
    <w:rsid w:val="002B7CF1"/>
    <w:rsid w:val="0030255F"/>
    <w:rsid w:val="0030481B"/>
    <w:rsid w:val="00310F0D"/>
    <w:rsid w:val="00311F9F"/>
    <w:rsid w:val="003156FC"/>
    <w:rsid w:val="003254B5"/>
    <w:rsid w:val="0037121F"/>
    <w:rsid w:val="00385167"/>
    <w:rsid w:val="003A6B7D"/>
    <w:rsid w:val="003B06CA"/>
    <w:rsid w:val="004071FC"/>
    <w:rsid w:val="00445947"/>
    <w:rsid w:val="004813B3"/>
    <w:rsid w:val="0048651F"/>
    <w:rsid w:val="00496591"/>
    <w:rsid w:val="004C63E4"/>
    <w:rsid w:val="004D3011"/>
    <w:rsid w:val="0052113A"/>
    <w:rsid w:val="005262AC"/>
    <w:rsid w:val="00573B11"/>
    <w:rsid w:val="005E39D5"/>
    <w:rsid w:val="00600670"/>
    <w:rsid w:val="006057C6"/>
    <w:rsid w:val="00616E38"/>
    <w:rsid w:val="0062123A"/>
    <w:rsid w:val="00646E75"/>
    <w:rsid w:val="00651643"/>
    <w:rsid w:val="006628EA"/>
    <w:rsid w:val="006759AF"/>
    <w:rsid w:val="006771D0"/>
    <w:rsid w:val="006C1D9D"/>
    <w:rsid w:val="006D4058"/>
    <w:rsid w:val="006E088D"/>
    <w:rsid w:val="006E3173"/>
    <w:rsid w:val="006F53C7"/>
    <w:rsid w:val="0070340F"/>
    <w:rsid w:val="00715FCB"/>
    <w:rsid w:val="00743101"/>
    <w:rsid w:val="007775E1"/>
    <w:rsid w:val="007867A0"/>
    <w:rsid w:val="007927F5"/>
    <w:rsid w:val="007A41C1"/>
    <w:rsid w:val="00802CA0"/>
    <w:rsid w:val="008738A4"/>
    <w:rsid w:val="008D7080"/>
    <w:rsid w:val="009260CD"/>
    <w:rsid w:val="00952C25"/>
    <w:rsid w:val="00965D23"/>
    <w:rsid w:val="009B539F"/>
    <w:rsid w:val="00A2118D"/>
    <w:rsid w:val="00A40869"/>
    <w:rsid w:val="00AD76E2"/>
    <w:rsid w:val="00AF6D44"/>
    <w:rsid w:val="00B20152"/>
    <w:rsid w:val="00B3153A"/>
    <w:rsid w:val="00B359E4"/>
    <w:rsid w:val="00B45372"/>
    <w:rsid w:val="00B57D98"/>
    <w:rsid w:val="00B70850"/>
    <w:rsid w:val="00BB4812"/>
    <w:rsid w:val="00BE2258"/>
    <w:rsid w:val="00C039FE"/>
    <w:rsid w:val="00C066B6"/>
    <w:rsid w:val="00C37BA1"/>
    <w:rsid w:val="00C4674C"/>
    <w:rsid w:val="00C506CF"/>
    <w:rsid w:val="00C547D5"/>
    <w:rsid w:val="00C72662"/>
    <w:rsid w:val="00C72BED"/>
    <w:rsid w:val="00C80811"/>
    <w:rsid w:val="00C9578B"/>
    <w:rsid w:val="00CB0055"/>
    <w:rsid w:val="00D2522B"/>
    <w:rsid w:val="00D422DE"/>
    <w:rsid w:val="00D5459D"/>
    <w:rsid w:val="00DA1F4D"/>
    <w:rsid w:val="00DD070C"/>
    <w:rsid w:val="00DD172A"/>
    <w:rsid w:val="00E15CD7"/>
    <w:rsid w:val="00E25A26"/>
    <w:rsid w:val="00E4381A"/>
    <w:rsid w:val="00E55D74"/>
    <w:rsid w:val="00EB5986"/>
    <w:rsid w:val="00F05EDE"/>
    <w:rsid w:val="00F364A3"/>
    <w:rsid w:val="00F60274"/>
    <w:rsid w:val="00F72CF9"/>
    <w:rsid w:val="00F77FB9"/>
    <w:rsid w:val="00FB068F"/>
    <w:rsid w:val="00FD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D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AF6D44"/>
  </w:style>
  <w:style w:type="paragraph" w:styleId="Heading1">
    <w:name w:val="heading 1"/>
    <w:basedOn w:val="Normal"/>
    <w:next w:val="Normal"/>
    <w:link w:val="Heading1Char"/>
    <w:uiPriority w:val="9"/>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BE2258"/>
    <w:pPr>
      <w:keepNext/>
      <w:keepLines/>
      <w:spacing w:before="240" w:after="120"/>
      <w:outlineLvl w:val="2"/>
    </w:pPr>
    <w:rPr>
      <w:rFonts w:asciiTheme="majorHAnsi" w:eastAsiaTheme="majorEastAsia" w:hAnsiTheme="majorHAnsi" w:cstheme="majorBidi"/>
      <w:b/>
      <w:caps/>
      <w:color w:val="355D7E" w:themeColor="accent1" w:themeShade="80"/>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qFormat/>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semiHidden/>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semiHidden/>
    <w:rsid w:val="0070340F"/>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BE2258"/>
    <w:rPr>
      <w:rFonts w:asciiTheme="majorHAnsi" w:eastAsiaTheme="majorEastAsia" w:hAnsiTheme="majorHAnsi" w:cstheme="majorBidi"/>
      <w:b/>
      <w:caps/>
      <w:color w:val="355D7E" w:themeColor="accent1" w:themeShade="80"/>
      <w:sz w:val="22"/>
      <w:szCs w:val="24"/>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094FD6"/>
    <w:pPr>
      <w:numPr>
        <w:numId w:val="1"/>
      </w:numPr>
      <w:ind w:left="420"/>
    </w:pPr>
    <w:rPr>
      <w:rFonts w:eastAsiaTheme="minorHAnsi"/>
      <w:color w:val="595959" w:themeColor="text1" w:themeTint="A6"/>
      <w:lang w:eastAsia="en-US"/>
    </w:rPr>
  </w:style>
  <w:style w:type="paragraph" w:styleId="NoSpacing">
    <w:name w:val="No Spacing"/>
    <w:uiPriority w:val="1"/>
    <w:semiHidden/>
    <w:rsid w:val="000041C4"/>
    <w:rPr>
      <w:szCs w:val="22"/>
    </w:rPr>
  </w:style>
  <w:style w:type="paragraph" w:styleId="ListParagraph">
    <w:name w:val="List Paragraph"/>
    <w:basedOn w:val="Normal"/>
    <w:uiPriority w:val="34"/>
    <w:semiHidden/>
    <w:qFormat/>
    <w:rsid w:val="00302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5048">
      <w:bodyDiv w:val="1"/>
      <w:marLeft w:val="0"/>
      <w:marRight w:val="0"/>
      <w:marTop w:val="0"/>
      <w:marBottom w:val="0"/>
      <w:divBdr>
        <w:top w:val="none" w:sz="0" w:space="0" w:color="auto"/>
        <w:left w:val="none" w:sz="0" w:space="0" w:color="auto"/>
        <w:bottom w:val="none" w:sz="0" w:space="0" w:color="auto"/>
        <w:right w:val="none" w:sz="0" w:space="0" w:color="auto"/>
      </w:divBdr>
    </w:div>
    <w:div w:id="865993877">
      <w:bodyDiv w:val="1"/>
      <w:marLeft w:val="0"/>
      <w:marRight w:val="0"/>
      <w:marTop w:val="0"/>
      <w:marBottom w:val="0"/>
      <w:divBdr>
        <w:top w:val="none" w:sz="0" w:space="0" w:color="auto"/>
        <w:left w:val="none" w:sz="0" w:space="0" w:color="auto"/>
        <w:bottom w:val="none" w:sz="0" w:space="0" w:color="auto"/>
        <w:right w:val="none" w:sz="0" w:space="0" w:color="auto"/>
      </w:divBdr>
    </w:div>
    <w:div w:id="1318338262">
      <w:bodyDiv w:val="1"/>
      <w:marLeft w:val="0"/>
      <w:marRight w:val="0"/>
      <w:marTop w:val="0"/>
      <w:marBottom w:val="0"/>
      <w:divBdr>
        <w:top w:val="none" w:sz="0" w:space="0" w:color="auto"/>
        <w:left w:val="none" w:sz="0" w:space="0" w:color="auto"/>
        <w:bottom w:val="none" w:sz="0" w:space="0" w:color="auto"/>
        <w:right w:val="none" w:sz="0" w:space="0" w:color="auto"/>
      </w:divBdr>
    </w:div>
    <w:div w:id="1533153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brshdir.github.io/m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brhamdiriba.ad@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brshdir" TargetMode="External"/><Relationship Id="rId4" Type="http://schemas.openxmlformats.org/officeDocument/2006/relationships/webSettings" Target="webSettings.xml"/><Relationship Id="rId9" Type="http://schemas.openxmlformats.org/officeDocument/2006/relationships/hyperlink" Target="https://stackoverflow.com/users/7351826/abrs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t\AppData\Roaming\Microsoft\Templates\Hospitality%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5586E5625D44BD9DE46E5D03CE4258"/>
        <w:category>
          <w:name w:val="General"/>
          <w:gallery w:val="placeholder"/>
        </w:category>
        <w:types>
          <w:type w:val="bbPlcHdr"/>
        </w:types>
        <w:behaviors>
          <w:behavior w:val="content"/>
        </w:behaviors>
        <w:guid w:val="{426E8163-0EAE-4CF6-A264-B381D3B0B269}"/>
      </w:docPartPr>
      <w:docPartBody>
        <w:p w:rsidR="00D67D5B" w:rsidRDefault="00D67D5B">
          <w:pPr>
            <w:pStyle w:val="AF5586E5625D44BD9DE46E5D03CE4258"/>
          </w:pPr>
          <w:r w:rsidRPr="00D5459D">
            <w:t>Profile</w:t>
          </w:r>
        </w:p>
      </w:docPartBody>
    </w:docPart>
    <w:docPart>
      <w:docPartPr>
        <w:name w:val="DE3F315C2501456495F83E95B6D4B479"/>
        <w:category>
          <w:name w:val="General"/>
          <w:gallery w:val="placeholder"/>
        </w:category>
        <w:types>
          <w:type w:val="bbPlcHdr"/>
        </w:types>
        <w:behaviors>
          <w:behavior w:val="content"/>
        </w:behaviors>
        <w:guid w:val="{84BFF2C9-33F9-48B7-9C6B-7F44E93BF16D}"/>
      </w:docPartPr>
      <w:docPartBody>
        <w:p w:rsidR="00D67D5B" w:rsidRDefault="00D67D5B">
          <w:pPr>
            <w:pStyle w:val="DE3F315C2501456495F83E95B6D4B479"/>
          </w:pPr>
          <w:r w:rsidRPr="00C039FE">
            <w:t>Contact</w:t>
          </w:r>
        </w:p>
      </w:docPartBody>
    </w:docPart>
    <w:docPart>
      <w:docPartPr>
        <w:name w:val="9A4A2DAF9C984A3D92BCBD317517A737"/>
        <w:category>
          <w:name w:val="General"/>
          <w:gallery w:val="placeholder"/>
        </w:category>
        <w:types>
          <w:type w:val="bbPlcHdr"/>
        </w:types>
        <w:behaviors>
          <w:behavior w:val="content"/>
        </w:behaviors>
        <w:guid w:val="{03776C3C-7251-4017-8FA5-4411A66C7C4A}"/>
      </w:docPartPr>
      <w:docPartBody>
        <w:p w:rsidR="00D67D5B" w:rsidRDefault="00D67D5B">
          <w:pPr>
            <w:pStyle w:val="9A4A2DAF9C984A3D92BCBD317517A737"/>
          </w:pPr>
          <w:r w:rsidRPr="004D3011">
            <w:t>PHONE:</w:t>
          </w:r>
        </w:p>
      </w:docPartBody>
    </w:docPart>
    <w:docPart>
      <w:docPartPr>
        <w:name w:val="9CA129D64C25405D991B6E16CE16F6E0"/>
        <w:category>
          <w:name w:val="General"/>
          <w:gallery w:val="placeholder"/>
        </w:category>
        <w:types>
          <w:type w:val="bbPlcHdr"/>
        </w:types>
        <w:behaviors>
          <w:behavior w:val="content"/>
        </w:behaviors>
        <w:guid w:val="{AAA21FDC-5704-487E-ADBD-1A764C077279}"/>
      </w:docPartPr>
      <w:docPartBody>
        <w:p w:rsidR="00D67D5B" w:rsidRDefault="00D67D5B">
          <w:pPr>
            <w:pStyle w:val="9CA129D64C25405D991B6E16CE16F6E0"/>
          </w:pPr>
          <w:r>
            <w:t>LINKEDIN:</w:t>
          </w:r>
        </w:p>
      </w:docPartBody>
    </w:docPart>
    <w:docPart>
      <w:docPartPr>
        <w:name w:val="17C222A123B2492F993E1E2AAB792463"/>
        <w:category>
          <w:name w:val="General"/>
          <w:gallery w:val="placeholder"/>
        </w:category>
        <w:types>
          <w:type w:val="bbPlcHdr"/>
        </w:types>
        <w:behaviors>
          <w:behavior w:val="content"/>
        </w:behaviors>
        <w:guid w:val="{A1A5B27B-645A-4100-A20D-AEF5F6FCCD03}"/>
      </w:docPartPr>
      <w:docPartBody>
        <w:p w:rsidR="00D67D5B" w:rsidRDefault="00D67D5B">
          <w:pPr>
            <w:pStyle w:val="17C222A123B2492F993E1E2AAB792463"/>
          </w:pPr>
          <w:r w:rsidRPr="004D3011">
            <w:t>EMAIL</w:t>
          </w:r>
        </w:p>
      </w:docPartBody>
    </w:docPart>
    <w:docPart>
      <w:docPartPr>
        <w:name w:val="CFD95FE1998742AB9D0128683043B618"/>
        <w:category>
          <w:name w:val="General"/>
          <w:gallery w:val="placeholder"/>
        </w:category>
        <w:types>
          <w:type w:val="bbPlcHdr"/>
        </w:types>
        <w:behaviors>
          <w:behavior w:val="content"/>
        </w:behaviors>
        <w:guid w:val="{B7532E88-9E6A-4C75-AAFD-A60E51FB0283}"/>
      </w:docPartPr>
      <w:docPartBody>
        <w:p w:rsidR="00D67D5B" w:rsidRDefault="00D67D5B">
          <w:pPr>
            <w:pStyle w:val="CFD95FE1998742AB9D0128683043B618"/>
          </w:pPr>
          <w:r>
            <w:t>activities and interests</w:t>
          </w:r>
        </w:p>
      </w:docPartBody>
    </w:docPart>
    <w:docPart>
      <w:docPartPr>
        <w:name w:val="D6EB1CC03BA14F56AEE26BA789BE24B5"/>
        <w:category>
          <w:name w:val="General"/>
          <w:gallery w:val="placeholder"/>
        </w:category>
        <w:types>
          <w:type w:val="bbPlcHdr"/>
        </w:types>
        <w:behaviors>
          <w:behavior w:val="content"/>
        </w:behaviors>
        <w:guid w:val="{A453ABB2-CE82-403B-A776-A362D530238B}"/>
      </w:docPartPr>
      <w:docPartBody>
        <w:p w:rsidR="00D67D5B" w:rsidRDefault="00D67D5B">
          <w:pPr>
            <w:pStyle w:val="D6EB1CC03BA14F56AEE26BA789BE24B5"/>
          </w:pPr>
          <w:r w:rsidRPr="00036450">
            <w:t>WORK EXPERIENCE</w:t>
          </w:r>
        </w:p>
      </w:docPartBody>
    </w:docPart>
    <w:docPart>
      <w:docPartPr>
        <w:name w:val="EEFB1C5017404B9696D0287752A099E6"/>
        <w:category>
          <w:name w:val="General"/>
          <w:gallery w:val="placeholder"/>
        </w:category>
        <w:types>
          <w:type w:val="bbPlcHdr"/>
        </w:types>
        <w:behaviors>
          <w:behavior w:val="content"/>
        </w:behaviors>
        <w:guid w:val="{B90F4C4D-F5F1-4650-AF7A-BE099F69D623}"/>
      </w:docPartPr>
      <w:docPartBody>
        <w:p w:rsidR="00D67D5B" w:rsidRDefault="00D67D5B">
          <w:pPr>
            <w:pStyle w:val="EEFB1C5017404B9696D0287752A099E6"/>
          </w:pPr>
          <w:r w:rsidRPr="00036450">
            <w:t>EDUCATION</w:t>
          </w:r>
        </w:p>
      </w:docPartBody>
    </w:docPart>
    <w:docPart>
      <w:docPartPr>
        <w:name w:val="8CBE61DB46FA48CEA894B9C06806FC75"/>
        <w:category>
          <w:name w:val="General"/>
          <w:gallery w:val="placeholder"/>
        </w:category>
        <w:types>
          <w:type w:val="bbPlcHdr"/>
        </w:types>
        <w:behaviors>
          <w:behavior w:val="content"/>
        </w:behaviors>
        <w:guid w:val="{6F41B137-7137-45D0-BD29-981091E9C56C}"/>
      </w:docPartPr>
      <w:docPartBody>
        <w:p w:rsidR="00D67D5B" w:rsidRDefault="00D67D5B">
          <w:pPr>
            <w:pStyle w:val="8CBE61DB46FA48CEA894B9C06806FC75"/>
          </w:pPr>
          <w:r>
            <w:t>key skills and characteristics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FE75ADE"/>
    <w:multiLevelType w:val="multilevel"/>
    <w:tmpl w:val="70144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4520D9"/>
    <w:multiLevelType w:val="multilevel"/>
    <w:tmpl w:val="BEE4B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68C1FD1"/>
    <w:multiLevelType w:val="multilevel"/>
    <w:tmpl w:val="AF26B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40395C"/>
    <w:multiLevelType w:val="multilevel"/>
    <w:tmpl w:val="672C5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1A4"/>
    <w:rsid w:val="00BC61A4"/>
    <w:rsid w:val="00D6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F4A32B9424D189AEBE7F04C11B93F">
    <w:name w:val="9BDF4A32B9424D189AEBE7F04C11B93F"/>
  </w:style>
  <w:style w:type="paragraph" w:customStyle="1" w:styleId="AF5586E5625D44BD9DE46E5D03CE4258">
    <w:name w:val="AF5586E5625D44BD9DE46E5D03CE4258"/>
  </w:style>
  <w:style w:type="paragraph" w:customStyle="1" w:styleId="5525AC7587694E019A8201273575EA96">
    <w:name w:val="5525AC7587694E019A8201273575EA96"/>
  </w:style>
  <w:style w:type="paragraph" w:customStyle="1" w:styleId="DE3F315C2501456495F83E95B6D4B479">
    <w:name w:val="DE3F315C2501456495F83E95B6D4B479"/>
  </w:style>
  <w:style w:type="paragraph" w:customStyle="1" w:styleId="9A4A2DAF9C984A3D92BCBD317517A737">
    <w:name w:val="9A4A2DAF9C984A3D92BCBD317517A737"/>
  </w:style>
  <w:style w:type="paragraph" w:customStyle="1" w:styleId="D0A67A107D3240F2844F044EB3E0DEC6">
    <w:name w:val="D0A67A107D3240F2844F044EB3E0DEC6"/>
  </w:style>
  <w:style w:type="paragraph" w:customStyle="1" w:styleId="9CA129D64C25405D991B6E16CE16F6E0">
    <w:name w:val="9CA129D64C25405D991B6E16CE16F6E0"/>
  </w:style>
  <w:style w:type="paragraph" w:customStyle="1" w:styleId="4149799BF2714A50883C78D0FA041D78">
    <w:name w:val="4149799BF2714A50883C78D0FA041D78"/>
  </w:style>
  <w:style w:type="paragraph" w:customStyle="1" w:styleId="17C222A123B2492F993E1E2AAB792463">
    <w:name w:val="17C222A123B2492F993E1E2AAB792463"/>
  </w:style>
  <w:style w:type="paragraph" w:customStyle="1" w:styleId="1F303A0EB990499F93A9BF0252FBD002">
    <w:name w:val="1F303A0EB990499F93A9BF0252FBD002"/>
  </w:style>
  <w:style w:type="paragraph" w:customStyle="1" w:styleId="CFD95FE1998742AB9D0128683043B618">
    <w:name w:val="CFD95FE1998742AB9D0128683043B618"/>
  </w:style>
  <w:style w:type="paragraph" w:customStyle="1" w:styleId="B39C249AF7FC410FAF7C2CA23A11D34D">
    <w:name w:val="B39C249AF7FC410FAF7C2CA23A11D34D"/>
  </w:style>
  <w:style w:type="paragraph" w:customStyle="1" w:styleId="D6EB1CC03BA14F56AEE26BA789BE24B5">
    <w:name w:val="D6EB1CC03BA14F56AEE26BA789BE24B5"/>
  </w:style>
  <w:style w:type="paragraph" w:customStyle="1" w:styleId="6139EA2B04054C2D8CA32A932E2EE17C">
    <w:name w:val="6139EA2B04054C2D8CA32A932E2EE17C"/>
  </w:style>
  <w:style w:type="paragraph" w:customStyle="1" w:styleId="9C87F096A0664FAA93CFC52A928B6DFA">
    <w:name w:val="9C87F096A0664FAA93CFC52A928B6DFA"/>
  </w:style>
  <w:style w:type="paragraph" w:customStyle="1" w:styleId="E0716F83CE3349D0B70C47B938F7D70C">
    <w:name w:val="E0716F83CE3349D0B70C47B938F7D70C"/>
  </w:style>
  <w:style w:type="paragraph" w:customStyle="1" w:styleId="751766B7835948418E987F2A51C094D7">
    <w:name w:val="751766B7835948418E987F2A51C094D7"/>
  </w:style>
  <w:style w:type="paragraph" w:customStyle="1" w:styleId="678A9DFE13A54D0EBBE2428FEE67B92E">
    <w:name w:val="678A9DFE13A54D0EBBE2428FEE67B92E"/>
  </w:style>
  <w:style w:type="paragraph" w:customStyle="1" w:styleId="BEDE00ED095E41D39C415B8C9430944B">
    <w:name w:val="BEDE00ED095E41D39C415B8C9430944B"/>
  </w:style>
  <w:style w:type="paragraph" w:customStyle="1" w:styleId="CEB280370AE14E44B14E5C49DCDF90AC">
    <w:name w:val="CEB280370AE14E44B14E5C49DCDF90AC"/>
  </w:style>
  <w:style w:type="paragraph" w:customStyle="1" w:styleId="22630CC972FF49DF9F2945D91D2BD3B5">
    <w:name w:val="22630CC972FF49DF9F2945D91D2BD3B5"/>
  </w:style>
  <w:style w:type="paragraph" w:customStyle="1" w:styleId="EEFB1C5017404B9696D0287752A099E6">
    <w:name w:val="EEFB1C5017404B9696D0287752A099E6"/>
  </w:style>
  <w:style w:type="paragraph" w:customStyle="1" w:styleId="DC6077A8DC984B1C9C036D76DF58B11D">
    <w:name w:val="DC6077A8DC984B1C9C036D76DF58B11D"/>
  </w:style>
  <w:style w:type="paragraph" w:customStyle="1" w:styleId="0559EA1B94244AF2BB4A464447474D27">
    <w:name w:val="0559EA1B94244AF2BB4A464447474D27"/>
  </w:style>
  <w:style w:type="paragraph" w:customStyle="1" w:styleId="E9AB98D5E0624F30BC25FFED61771BFD">
    <w:name w:val="E9AB98D5E0624F30BC25FFED61771BFD"/>
  </w:style>
  <w:style w:type="paragraph" w:customStyle="1" w:styleId="8CBE61DB46FA48CEA894B9C06806FC75">
    <w:name w:val="8CBE61DB46FA48CEA894B9C06806FC75"/>
  </w:style>
  <w:style w:type="paragraph" w:styleId="ListBullet">
    <w:name w:val="List Bullet"/>
    <w:basedOn w:val="Normal"/>
    <w:uiPriority w:val="99"/>
    <w:unhideWhenUsed/>
    <w:rsid w:val="00BC61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FA01DA77D29412B97826049D23C5210">
    <w:name w:val="EFA01DA77D29412B97826049D23C5210"/>
  </w:style>
  <w:style w:type="paragraph" w:customStyle="1" w:styleId="8A0BBCCC15D34A16AE288251DB484DA9">
    <w:name w:val="8A0BBCCC15D34A16AE288251DB484DA9"/>
    <w:rsid w:val="00BC61A4"/>
  </w:style>
  <w:style w:type="paragraph" w:customStyle="1" w:styleId="3FB8441D3A33422D9C41517AE7168C26">
    <w:name w:val="3FB8441D3A33422D9C41517AE7168C26"/>
    <w:rsid w:val="00BC61A4"/>
  </w:style>
  <w:style w:type="paragraph" w:customStyle="1" w:styleId="39942740551D454F94B5AB9F7BD7E132">
    <w:name w:val="39942740551D454F94B5AB9F7BD7E132"/>
    <w:rsid w:val="00BC61A4"/>
  </w:style>
  <w:style w:type="paragraph" w:customStyle="1" w:styleId="16BA047AD9814D64A1F4AE21F7D61771">
    <w:name w:val="16BA047AD9814D64A1F4AE21F7D61771"/>
    <w:rsid w:val="00BC61A4"/>
  </w:style>
  <w:style w:type="paragraph" w:customStyle="1" w:styleId="8A41599EE5E446A4BD70851A4F5F3600">
    <w:name w:val="8A41599EE5E446A4BD70851A4F5F3600"/>
    <w:rsid w:val="00BC61A4"/>
  </w:style>
  <w:style w:type="paragraph" w:customStyle="1" w:styleId="7F70F3C80FEA45C8A22AD84BBBA73D75">
    <w:name w:val="7F70F3C80FEA45C8A22AD84BBBA73D75"/>
    <w:rsid w:val="00BC61A4"/>
  </w:style>
  <w:style w:type="paragraph" w:customStyle="1" w:styleId="D08841AFBCF248ECB18C8C9F37913224">
    <w:name w:val="D08841AFBCF248ECB18C8C9F37913224"/>
    <w:rsid w:val="00BC61A4"/>
  </w:style>
  <w:style w:type="paragraph" w:customStyle="1" w:styleId="A5A95AC8A2194C1FBD314333DA5EA4C8">
    <w:name w:val="A5A95AC8A2194C1FBD314333DA5EA4C8"/>
    <w:rsid w:val="00BC61A4"/>
  </w:style>
  <w:style w:type="paragraph" w:customStyle="1" w:styleId="188E2DE2CBB24BDBB440BC76A2B9A8B1">
    <w:name w:val="188E2DE2CBB24BDBB440BC76A2B9A8B1"/>
    <w:rsid w:val="00BC61A4"/>
  </w:style>
  <w:style w:type="paragraph" w:customStyle="1" w:styleId="317343E9211E4A42BD87CE0B99373A68">
    <w:name w:val="317343E9211E4A42BD87CE0B99373A68"/>
    <w:rsid w:val="00BC61A4"/>
  </w:style>
  <w:style w:type="paragraph" w:customStyle="1" w:styleId="361B0798FDF04FD0973B5A44E449C927">
    <w:name w:val="361B0798FDF04FD0973B5A44E449C927"/>
    <w:rsid w:val="00BC61A4"/>
  </w:style>
  <w:style w:type="paragraph" w:customStyle="1" w:styleId="F75E9A608E654FFB9E2AD6BEBC470DDF">
    <w:name w:val="F75E9A608E654FFB9E2AD6BEBC470DDF"/>
    <w:rsid w:val="00BC61A4"/>
  </w:style>
  <w:style w:type="paragraph" w:customStyle="1" w:styleId="BA04001D4A7E4CB595F7493E5839D467">
    <w:name w:val="BA04001D4A7E4CB595F7493E5839D467"/>
    <w:rsid w:val="00BC6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Hospitality management resume.dotx</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2022-02-01T07:24:00Z</dcterms:created>
  <dcterms:modified xsi:type="dcterms:W3CDTF">2022-02-01T14:35:00Z</dcterms:modified>
</cp:coreProperties>
</file>